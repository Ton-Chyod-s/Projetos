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hint="eastAsia"/>
        </w:rPr>
      </w:pPr>
      <w:r>
        <w:rPr>
          <w:rFonts w:ascii="Liberation Sans" w:hAnsi="Liberation Sans"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-19796</wp:posOffset>
            </wp:positionH>
            <wp:positionV relativeFrom="paragraph">
              <wp:posOffset>-182880</wp:posOffset>
            </wp:positionV>
            <wp:extent cx="1494001" cy="397443"/>
            <wp:effectExtent l="0" t="0" r="0" b="2607"/>
            <wp:wrapSquare wrapText="bothSides"/>
            <wp:docPr id="2024858540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94001" cy="3974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410EF9" w:rsidRDefault="00000000">
      <w:pPr>
        <w:pStyle w:val="Standard"/>
        <w:spacing w:line="360" w:lineRule="auto"/>
        <w:jc w:val="center"/>
        <w:rPr>
          <w:rFonts w:ascii="Arial" w:hAnsi="Arial"/>
          <w:b/>
          <w:bCs/>
          <w:color w:val="000000"/>
          <w:sz w:val="28"/>
          <w:szCs w:val="28"/>
        </w:rPr>
      </w:pPr>
      <w:r>
        <w:rPr>
          <w:rFonts w:ascii="Arial" w:hAnsi="Arial"/>
          <w:b/>
          <w:bCs/>
          <w:color w:val="000000"/>
          <w:sz w:val="28"/>
          <w:szCs w:val="28"/>
        </w:rPr>
        <w:t>CENSO DEMOGRÁFICO 2022</w:t>
      </w: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hint="eastAsia"/>
        </w:rPr>
      </w:pPr>
      <w:r>
        <w:rPr>
          <w:rFonts w:ascii="Arial" w:hAnsi="Arial"/>
          <w:b/>
          <w:bCs/>
          <w:color w:val="111111"/>
          <w:sz w:val="22"/>
          <w:szCs w:val="22"/>
        </w:rPr>
        <w:t>TERMO ADITIVO AO CONTRATO DE TRABALHO</w:t>
      </w:r>
    </w:p>
    <w:p w:rsidR="00410EF9" w:rsidRDefault="00410EF9">
      <w:pPr>
        <w:pStyle w:val="Standard"/>
        <w:spacing w:line="360" w:lineRule="auto"/>
        <w:jc w:val="both"/>
        <w:rPr>
          <w:rFonts w:ascii="Arial" w:hAnsi="Arial"/>
          <w:color w:val="CE181E"/>
        </w:rPr>
      </w:pPr>
    </w:p>
    <w:p w:rsidR="00410EF9" w:rsidRDefault="00000000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Arial" w:hAnsi="Arial"/>
          <w:color w:val="000000"/>
        </w:rPr>
        <w:tab/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Liberation Sans" w:hAnsi="Liberation Sans" w:hint="eastAsia"/>
          <w:b/>
          <w:color w:val="0000FF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hint="eastAsia"/>
        </w:rPr>
      </w:pPr>
      <w:r>
        <w:rPr>
          <w:rFonts w:ascii="Liberation Sans" w:hAnsi="Liberation Sans"/>
          <w:color w:val="000000"/>
        </w:rPr>
        <w:tab/>
      </w:r>
      <w:r>
        <w:rPr>
          <w:rFonts w:ascii="Arial" w:hAnsi="Arial"/>
          <w:color w:val="000000"/>
        </w:rPr>
        <w:t>Declaro, para os devidos fins, e por livre e espontânea vontade, que aceito exercer a função de AGENTE CENSITÁRIO MUNICIPAL – ACM a partir do dia ____/____/_____, tendo meu salário e minhas atribuições alterados conforme detalhamento dessa função descrito no referido Edital do Processo Seletivo Simplificado em questão.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 Data: ____/____/_______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both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______________________________________________</w:t>
      </w: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Contratado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______________________________________________</w:t>
      </w: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Contratante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jc w:val="center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Testemunhas: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>1-</w:t>
      </w:r>
    </w:p>
    <w:p w:rsidR="00410EF9" w:rsidRDefault="00410EF9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ascii="Arial" w:hAnsi="Arial"/>
          <w:color w:val="000000"/>
        </w:rPr>
      </w:pPr>
    </w:p>
    <w:p w:rsidR="00410EF9" w:rsidRDefault="00000000">
      <w:pPr>
        <w:pStyle w:val="Standard"/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360" w:lineRule="auto"/>
        <w:rPr>
          <w:rFonts w:hint="eastAsia"/>
        </w:rPr>
      </w:pPr>
      <w:r>
        <w:rPr>
          <w:rFonts w:ascii="Arial" w:hAnsi="Arial"/>
          <w:color w:val="000000"/>
        </w:rPr>
        <w:t>2-</w:t>
      </w:r>
    </w:p>
    <w:sectPr w:rsidR="00410EF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030EF" w:rsidRDefault="00A030EF">
      <w:pPr>
        <w:rPr>
          <w:rFonts w:hint="eastAsia"/>
        </w:rPr>
      </w:pPr>
      <w:r>
        <w:separator/>
      </w:r>
    </w:p>
  </w:endnote>
  <w:endnote w:type="continuationSeparator" w:id="0">
    <w:p w:rsidR="00A030EF" w:rsidRDefault="00A030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030EF" w:rsidRDefault="00A030E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A030EF" w:rsidRDefault="00A030EF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EF9"/>
    <w:rsid w:val="00410EF9"/>
    <w:rsid w:val="004420D4"/>
    <w:rsid w:val="00A030EF"/>
    <w:rsid w:val="00C40CE4"/>
    <w:rsid w:val="00D6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76A2C"/>
  <w15:docId w15:val="{1A87CC87-0168-4430-92FB-81CF34FC7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Arial"/>
        <w:kern w:val="3"/>
        <w:sz w:val="24"/>
        <w:szCs w:val="24"/>
        <w:lang w:val="pt-BR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474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Klayton Chrysthian</dc:creator>
  <cp:lastModifiedBy>klayton dias</cp:lastModifiedBy>
  <cp:revision>3</cp:revision>
  <dcterms:created xsi:type="dcterms:W3CDTF">2023-06-14T19:00:00Z</dcterms:created>
  <dcterms:modified xsi:type="dcterms:W3CDTF">2023-06-14T19:11:00Z</dcterms:modified>
</cp:coreProperties>
</file>